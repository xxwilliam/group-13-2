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02BC6" w14:textId="5B07BF77" w:rsidR="00E67E4C" w:rsidRDefault="00F773D3">
      <w:pPr>
        <w:pStyle w:val="Heading1"/>
      </w:pPr>
      <w:r>
        <w:t xml:space="preserve">Agenda </w:t>
      </w:r>
      <w:r>
        <w:tab/>
      </w:r>
      <w:r>
        <w:tab/>
      </w:r>
      <w:r>
        <w:tab/>
      </w:r>
      <w:r>
        <w:tab/>
      </w:r>
      <w:r>
        <w:tab/>
      </w:r>
      <w:r>
        <w:tab/>
      </w:r>
      <w:r>
        <w:tab/>
      </w:r>
      <w:r w:rsidR="00D3425E">
        <w:t>2 October</w:t>
      </w:r>
      <w:r>
        <w:t xml:space="preserve"> 2021</w:t>
      </w:r>
    </w:p>
    <w:p w14:paraId="0FCC2632" w14:textId="77777777" w:rsidR="00BA2E8F" w:rsidRPr="00BA2E8F" w:rsidRDefault="00BA2E8F" w:rsidP="00BA2E8F">
      <w:pPr>
        <w:keepNext/>
        <w:keepLines/>
        <w:spacing w:before="460"/>
        <w:outlineLvl w:val="1"/>
        <w:rPr>
          <w:rFonts w:asciiTheme="majorHAnsi" w:eastAsiaTheme="majorEastAsia" w:hAnsiTheme="majorHAnsi" w:cstheme="majorBidi"/>
          <w:b/>
          <w:color w:val="7F7F7F" w:themeColor="text1" w:themeTint="80"/>
          <w:szCs w:val="26"/>
        </w:rPr>
      </w:pPr>
      <w:r w:rsidRPr="00BA2E8F">
        <w:rPr>
          <w:rFonts w:asciiTheme="majorHAnsi" w:eastAsiaTheme="majorEastAsia" w:hAnsiTheme="majorHAnsi" w:cstheme="majorBidi"/>
          <w:b/>
          <w:color w:val="7F7F7F" w:themeColor="text1" w:themeTint="80"/>
          <w:szCs w:val="26"/>
        </w:rPr>
        <w:t xml:space="preserve">Meeting 1 – commence 7pm </w:t>
      </w:r>
    </w:p>
    <w:p w14:paraId="25E208C8" w14:textId="77777777" w:rsidR="00E67E4C" w:rsidRPr="00435688" w:rsidRDefault="00F773D3" w:rsidP="00F773D3">
      <w:pPr>
        <w:pStyle w:val="ListBullet"/>
        <w:numPr>
          <w:ilvl w:val="0"/>
          <w:numId w:val="0"/>
        </w:numPr>
        <w:ind w:left="432"/>
        <w:rPr>
          <w:b/>
          <w:bCs/>
          <w:sz w:val="24"/>
          <w:szCs w:val="24"/>
        </w:rPr>
      </w:pPr>
      <w:r w:rsidRPr="00435688">
        <w:rPr>
          <w:b/>
          <w:bCs/>
          <w:sz w:val="24"/>
          <w:szCs w:val="24"/>
        </w:rPr>
        <w:t>Students:</w:t>
      </w:r>
    </w:p>
    <w:p w14:paraId="6B77B878" w14:textId="0C189B79" w:rsidR="00744421" w:rsidRPr="00435688" w:rsidRDefault="00744421" w:rsidP="00E9161E">
      <w:pPr>
        <w:pStyle w:val="ListBullet"/>
        <w:numPr>
          <w:ilvl w:val="0"/>
          <w:numId w:val="0"/>
        </w:numPr>
        <w:ind w:left="432"/>
        <w:rPr>
          <w:sz w:val="24"/>
          <w:szCs w:val="24"/>
        </w:rPr>
      </w:pPr>
      <w:r w:rsidRPr="00435688">
        <w:rPr>
          <w:sz w:val="24"/>
          <w:szCs w:val="24"/>
        </w:rPr>
        <w:t>Alexander Ball</w:t>
      </w:r>
      <w:r w:rsidR="00E9161E" w:rsidRPr="00435688">
        <w:rPr>
          <w:sz w:val="24"/>
          <w:szCs w:val="24"/>
        </w:rPr>
        <w:t xml:space="preserve">, </w:t>
      </w:r>
      <w:proofErr w:type="spellStart"/>
      <w:r w:rsidR="00E9161E" w:rsidRPr="00435688">
        <w:rPr>
          <w:sz w:val="24"/>
          <w:szCs w:val="24"/>
        </w:rPr>
        <w:t>Madiha</w:t>
      </w:r>
      <w:proofErr w:type="spellEnd"/>
      <w:r w:rsidR="00E9161E" w:rsidRPr="00435688">
        <w:rPr>
          <w:sz w:val="24"/>
          <w:szCs w:val="24"/>
        </w:rPr>
        <w:t xml:space="preserve"> </w:t>
      </w:r>
      <w:proofErr w:type="spellStart"/>
      <w:r w:rsidR="00E9161E" w:rsidRPr="00435688">
        <w:rPr>
          <w:sz w:val="24"/>
          <w:szCs w:val="24"/>
        </w:rPr>
        <w:t>Sabahat</w:t>
      </w:r>
      <w:proofErr w:type="spellEnd"/>
      <w:r w:rsidR="00314401" w:rsidRPr="00435688">
        <w:rPr>
          <w:sz w:val="24"/>
          <w:szCs w:val="24"/>
        </w:rPr>
        <w:t xml:space="preserve">, Samantha Kurilic </w:t>
      </w:r>
      <w:r w:rsidR="00194722" w:rsidRPr="00435688">
        <w:rPr>
          <w:sz w:val="24"/>
          <w:szCs w:val="24"/>
        </w:rPr>
        <w:t>&amp;</w:t>
      </w:r>
      <w:r w:rsidR="008D0FD2" w:rsidRPr="00435688">
        <w:rPr>
          <w:sz w:val="24"/>
          <w:szCs w:val="24"/>
        </w:rPr>
        <w:t xml:space="preserve"> </w:t>
      </w:r>
      <w:r w:rsidR="00194722" w:rsidRPr="00435688">
        <w:rPr>
          <w:sz w:val="24"/>
          <w:szCs w:val="24"/>
        </w:rPr>
        <w:t xml:space="preserve">William Hansen </w:t>
      </w:r>
      <w:r w:rsidR="008D0FD2" w:rsidRPr="00435688">
        <w:rPr>
          <w:sz w:val="24"/>
          <w:szCs w:val="24"/>
        </w:rPr>
        <w:t>(Troy)</w:t>
      </w:r>
    </w:p>
    <w:p w14:paraId="6AECCF4C" w14:textId="77777777" w:rsidR="00710DA3" w:rsidRPr="00435688" w:rsidRDefault="00710DA3" w:rsidP="00E9161E">
      <w:pPr>
        <w:pStyle w:val="ListBullet"/>
        <w:numPr>
          <w:ilvl w:val="0"/>
          <w:numId w:val="0"/>
        </w:numPr>
        <w:ind w:left="432"/>
        <w:rPr>
          <w:b/>
          <w:bCs/>
          <w:sz w:val="24"/>
          <w:szCs w:val="24"/>
        </w:rPr>
      </w:pPr>
      <w:r w:rsidRPr="00435688">
        <w:rPr>
          <w:b/>
          <w:bCs/>
          <w:sz w:val="24"/>
          <w:szCs w:val="24"/>
        </w:rPr>
        <w:t>Chairperson</w:t>
      </w:r>
      <w:r w:rsidR="006A228C" w:rsidRPr="00435688">
        <w:rPr>
          <w:b/>
          <w:bCs/>
          <w:sz w:val="24"/>
          <w:szCs w:val="24"/>
        </w:rPr>
        <w:t>:</w:t>
      </w:r>
      <w:r w:rsidR="00950A5B" w:rsidRPr="00435688">
        <w:rPr>
          <w:b/>
          <w:bCs/>
          <w:sz w:val="24"/>
          <w:szCs w:val="24"/>
        </w:rPr>
        <w:t xml:space="preserve"> (sets the meeting time</w:t>
      </w:r>
      <w:r w:rsidR="00A9192A" w:rsidRPr="00435688">
        <w:rPr>
          <w:b/>
          <w:bCs/>
          <w:sz w:val="24"/>
          <w:szCs w:val="24"/>
        </w:rPr>
        <w:t xml:space="preserve">/invitation </w:t>
      </w:r>
      <w:r w:rsidR="00950A5B" w:rsidRPr="00435688">
        <w:rPr>
          <w:b/>
          <w:bCs/>
          <w:sz w:val="24"/>
          <w:szCs w:val="24"/>
        </w:rPr>
        <w:t>and prepare agenda)</w:t>
      </w:r>
    </w:p>
    <w:p w14:paraId="19D9929E" w14:textId="56AB7809" w:rsidR="00A9192A" w:rsidRPr="00435688" w:rsidRDefault="00A9192A" w:rsidP="00E9161E">
      <w:pPr>
        <w:pStyle w:val="ListBullet"/>
        <w:numPr>
          <w:ilvl w:val="0"/>
          <w:numId w:val="0"/>
        </w:numPr>
        <w:ind w:left="432"/>
        <w:rPr>
          <w:sz w:val="24"/>
          <w:szCs w:val="24"/>
        </w:rPr>
      </w:pPr>
      <w:r w:rsidRPr="00435688">
        <w:rPr>
          <w:sz w:val="24"/>
          <w:szCs w:val="24"/>
        </w:rPr>
        <w:tab/>
      </w:r>
      <w:r w:rsidRPr="00435688">
        <w:rPr>
          <w:sz w:val="24"/>
          <w:szCs w:val="24"/>
        </w:rPr>
        <w:tab/>
      </w:r>
      <w:r w:rsidR="007F26A4">
        <w:rPr>
          <w:sz w:val="24"/>
          <w:szCs w:val="24"/>
        </w:rPr>
        <w:tab/>
      </w:r>
      <w:r w:rsidR="00D3425E">
        <w:rPr>
          <w:sz w:val="24"/>
          <w:szCs w:val="24"/>
        </w:rPr>
        <w:t>William Hansen</w:t>
      </w:r>
    </w:p>
    <w:p w14:paraId="4ADA828D" w14:textId="05418C2F" w:rsidR="00710DA3" w:rsidRPr="00435688" w:rsidRDefault="00710DA3" w:rsidP="00E9161E">
      <w:pPr>
        <w:pStyle w:val="ListBullet"/>
        <w:numPr>
          <w:ilvl w:val="0"/>
          <w:numId w:val="0"/>
        </w:numPr>
        <w:ind w:left="432"/>
        <w:rPr>
          <w:b/>
          <w:bCs/>
          <w:sz w:val="24"/>
          <w:szCs w:val="24"/>
        </w:rPr>
      </w:pPr>
      <w:r w:rsidRPr="00435688">
        <w:rPr>
          <w:b/>
          <w:bCs/>
          <w:sz w:val="24"/>
          <w:szCs w:val="24"/>
        </w:rPr>
        <w:t>Minute taker</w:t>
      </w:r>
      <w:r w:rsidR="006A228C" w:rsidRPr="00435688">
        <w:rPr>
          <w:b/>
          <w:bCs/>
          <w:sz w:val="24"/>
          <w:szCs w:val="24"/>
        </w:rPr>
        <w:t>:</w:t>
      </w:r>
      <w:r w:rsidR="00A9192A" w:rsidRPr="00435688">
        <w:rPr>
          <w:b/>
          <w:bCs/>
          <w:sz w:val="24"/>
          <w:szCs w:val="24"/>
        </w:rPr>
        <w:t xml:space="preserve"> </w:t>
      </w:r>
      <w:r w:rsidR="007F26A4" w:rsidRPr="007F26A4">
        <w:rPr>
          <w:sz w:val="24"/>
          <w:szCs w:val="24"/>
        </w:rPr>
        <w:t>Alex Ball</w:t>
      </w:r>
    </w:p>
    <w:p w14:paraId="3BCF3C2E" w14:textId="1C97D35C" w:rsidR="00BA2E8F" w:rsidRPr="00435688" w:rsidRDefault="00C55BBC" w:rsidP="00BA2E8F">
      <w:pPr>
        <w:rPr>
          <w:sz w:val="24"/>
          <w:szCs w:val="24"/>
        </w:rPr>
      </w:pPr>
      <w:r w:rsidRPr="00572820">
        <w:rPr>
          <w:sz w:val="24"/>
          <w:szCs w:val="24"/>
          <w:highlight w:val="yellow"/>
        </w:rPr>
        <w:t>It is very important the chair of your meeting, who arranges and invites members of the team to the meeting presses record when the meeting starts, and presses stop recording when the meeting ends.</w:t>
      </w:r>
    </w:p>
    <w:p w14:paraId="18448C33" w14:textId="77777777" w:rsidR="00BA2E8F" w:rsidRPr="00435688" w:rsidRDefault="00BA2E8F" w:rsidP="00BA2E8F">
      <w:pPr>
        <w:rPr>
          <w:b/>
          <w:bCs/>
          <w:sz w:val="24"/>
          <w:szCs w:val="24"/>
        </w:rPr>
      </w:pPr>
      <w:r w:rsidRPr="00435688">
        <w:rPr>
          <w:b/>
          <w:bCs/>
          <w:sz w:val="24"/>
          <w:szCs w:val="24"/>
        </w:rPr>
        <w:t xml:space="preserve">Agenda items </w:t>
      </w:r>
    </w:p>
    <w:p w14:paraId="18C3520D" w14:textId="77777777" w:rsidR="00BA2E8F" w:rsidRPr="00435688" w:rsidRDefault="007458AB" w:rsidP="007458AB">
      <w:pPr>
        <w:ind w:left="3600"/>
        <w:rPr>
          <w:b/>
          <w:bCs/>
          <w:sz w:val="24"/>
          <w:szCs w:val="24"/>
        </w:rPr>
      </w:pPr>
      <w:r w:rsidRPr="00435688">
        <w:rPr>
          <w:b/>
          <w:bCs/>
          <w:sz w:val="24"/>
          <w:szCs w:val="24"/>
        </w:rPr>
        <w:t xml:space="preserve">TEAM PROFILE </w:t>
      </w:r>
    </w:p>
    <w:tbl>
      <w:tblPr>
        <w:tblStyle w:val="TableGrid"/>
        <w:tblW w:w="9067" w:type="dxa"/>
        <w:tblLook w:val="04A0" w:firstRow="1" w:lastRow="0" w:firstColumn="1" w:lastColumn="0" w:noHBand="0" w:noVBand="1"/>
      </w:tblPr>
      <w:tblGrid>
        <w:gridCol w:w="704"/>
        <w:gridCol w:w="8363"/>
      </w:tblGrid>
      <w:tr w:rsidR="007D11BA" w:rsidRPr="00435688" w14:paraId="5C2F858E" w14:textId="77777777" w:rsidTr="007D11BA">
        <w:tc>
          <w:tcPr>
            <w:tcW w:w="704" w:type="dxa"/>
          </w:tcPr>
          <w:p w14:paraId="182F882E" w14:textId="77777777" w:rsidR="007D11BA" w:rsidRPr="00435688" w:rsidRDefault="007D11BA" w:rsidP="007D11BA">
            <w:pPr>
              <w:rPr>
                <w:b/>
                <w:bCs/>
                <w:sz w:val="24"/>
                <w:szCs w:val="24"/>
              </w:rPr>
            </w:pPr>
            <w:r w:rsidRPr="00435688">
              <w:rPr>
                <w:b/>
                <w:bCs/>
                <w:sz w:val="24"/>
                <w:szCs w:val="24"/>
              </w:rPr>
              <w:t>1</w:t>
            </w:r>
          </w:p>
        </w:tc>
        <w:tc>
          <w:tcPr>
            <w:tcW w:w="8363" w:type="dxa"/>
          </w:tcPr>
          <w:p w14:paraId="7287FCD0" w14:textId="443135C6" w:rsidR="007D11BA" w:rsidRDefault="00710DA3" w:rsidP="007D11BA">
            <w:pPr>
              <w:rPr>
                <w:b/>
                <w:bCs/>
                <w:sz w:val="24"/>
                <w:szCs w:val="24"/>
              </w:rPr>
            </w:pPr>
            <w:r w:rsidRPr="00435688">
              <w:rPr>
                <w:b/>
                <w:bCs/>
                <w:sz w:val="24"/>
                <w:szCs w:val="24"/>
              </w:rPr>
              <w:t xml:space="preserve">Create a team name </w:t>
            </w:r>
          </w:p>
          <w:p w14:paraId="2EE8D070" w14:textId="5C86B6D6" w:rsidR="004C3E35" w:rsidRPr="004C3E35" w:rsidRDefault="004C3E35" w:rsidP="007D11BA">
            <w:pPr>
              <w:rPr>
                <w:sz w:val="24"/>
                <w:szCs w:val="24"/>
              </w:rPr>
            </w:pPr>
            <w:r w:rsidRPr="004C3E35">
              <w:rPr>
                <w:sz w:val="24"/>
                <w:szCs w:val="24"/>
                <w:highlight w:val="yellow"/>
              </w:rPr>
              <w:t>The Non-compatibles</w:t>
            </w:r>
          </w:p>
          <w:p w14:paraId="65FAA8ED" w14:textId="77777777" w:rsidR="006A228C" w:rsidRPr="00435688" w:rsidRDefault="006A228C" w:rsidP="007D11BA">
            <w:pPr>
              <w:rPr>
                <w:b/>
                <w:bCs/>
                <w:sz w:val="24"/>
                <w:szCs w:val="24"/>
              </w:rPr>
            </w:pPr>
          </w:p>
        </w:tc>
      </w:tr>
      <w:tr w:rsidR="007D11BA" w:rsidRPr="00435688" w14:paraId="5EFBA2DD" w14:textId="77777777" w:rsidTr="007D11BA">
        <w:tc>
          <w:tcPr>
            <w:tcW w:w="704" w:type="dxa"/>
          </w:tcPr>
          <w:p w14:paraId="26238349" w14:textId="77777777" w:rsidR="007D11BA" w:rsidRPr="00435688" w:rsidRDefault="006A228C" w:rsidP="007D11BA">
            <w:pPr>
              <w:rPr>
                <w:b/>
                <w:bCs/>
                <w:sz w:val="24"/>
                <w:szCs w:val="24"/>
              </w:rPr>
            </w:pPr>
            <w:r w:rsidRPr="00435688">
              <w:rPr>
                <w:b/>
                <w:bCs/>
                <w:sz w:val="24"/>
                <w:szCs w:val="24"/>
              </w:rPr>
              <w:t>2</w:t>
            </w:r>
          </w:p>
        </w:tc>
        <w:tc>
          <w:tcPr>
            <w:tcW w:w="8363" w:type="dxa"/>
          </w:tcPr>
          <w:p w14:paraId="3B70542C" w14:textId="3FFEEE84" w:rsidR="007D11BA" w:rsidRPr="00435688" w:rsidRDefault="00D3425E" w:rsidP="007D11BA">
            <w:pPr>
              <w:rPr>
                <w:b/>
                <w:bCs/>
                <w:sz w:val="24"/>
                <w:szCs w:val="24"/>
              </w:rPr>
            </w:pPr>
            <w:r>
              <w:rPr>
                <w:b/>
                <w:bCs/>
                <w:sz w:val="24"/>
                <w:szCs w:val="24"/>
              </w:rPr>
              <w:t>Ideal Jobs</w:t>
            </w:r>
          </w:p>
          <w:p w14:paraId="1CB34550" w14:textId="77777777" w:rsidR="00D3425E" w:rsidRDefault="00D3425E" w:rsidP="00D3425E">
            <w:pPr>
              <w:pStyle w:val="ListParagraph"/>
              <w:numPr>
                <w:ilvl w:val="0"/>
                <w:numId w:val="5"/>
              </w:numPr>
              <w:rPr>
                <w:sz w:val="24"/>
                <w:szCs w:val="24"/>
              </w:rPr>
            </w:pPr>
            <w:r w:rsidRPr="000B7C65">
              <w:rPr>
                <w:sz w:val="24"/>
                <w:szCs w:val="24"/>
              </w:rPr>
              <w:t xml:space="preserve">compare &amp; contrast the ideal job for each person. </w:t>
            </w:r>
          </w:p>
          <w:p w14:paraId="1D0E7954" w14:textId="5C17BACE" w:rsidR="00F04659" w:rsidRDefault="00F04659" w:rsidP="00F04659">
            <w:pPr>
              <w:rPr>
                <w:b/>
                <w:bCs/>
                <w:sz w:val="24"/>
                <w:szCs w:val="24"/>
              </w:rPr>
            </w:pPr>
            <w:r w:rsidRPr="00435688">
              <w:rPr>
                <w:b/>
                <w:bCs/>
                <w:sz w:val="24"/>
                <w:szCs w:val="24"/>
              </w:rPr>
              <w:t xml:space="preserve">(Use assignment 1 to </w:t>
            </w:r>
            <w:r w:rsidR="00DC7AF0" w:rsidRPr="00435688">
              <w:rPr>
                <w:b/>
                <w:bCs/>
                <w:sz w:val="24"/>
                <w:szCs w:val="24"/>
              </w:rPr>
              <w:t>support your answers)</w:t>
            </w:r>
          </w:p>
          <w:p w14:paraId="4F6C0A42" w14:textId="77777777" w:rsidR="00D3425E" w:rsidRDefault="00D3425E" w:rsidP="00D3425E">
            <w:pPr>
              <w:rPr>
                <w:sz w:val="24"/>
                <w:szCs w:val="24"/>
              </w:rPr>
            </w:pPr>
          </w:p>
          <w:p w14:paraId="156654F1" w14:textId="7ED271CB" w:rsidR="00D3425E" w:rsidRDefault="00D3425E" w:rsidP="00D3425E">
            <w:pPr>
              <w:rPr>
                <w:sz w:val="24"/>
                <w:szCs w:val="24"/>
              </w:rPr>
            </w:pPr>
            <w:r w:rsidRPr="00D3425E">
              <w:rPr>
                <w:sz w:val="24"/>
                <w:szCs w:val="24"/>
              </w:rPr>
              <w:t>What differentiates each position from the others, if anything? How similar or different are your career plans across the group?</w:t>
            </w:r>
          </w:p>
          <w:p w14:paraId="6A64878F" w14:textId="2DB15AE2" w:rsidR="00D3425E" w:rsidRDefault="00D3425E" w:rsidP="00D3425E">
            <w:pPr>
              <w:rPr>
                <w:sz w:val="24"/>
                <w:szCs w:val="24"/>
              </w:rPr>
            </w:pPr>
          </w:p>
          <w:p w14:paraId="07F85317" w14:textId="1796C706" w:rsidR="00D3425E" w:rsidRPr="00D3425E" w:rsidRDefault="00D3425E" w:rsidP="00D3425E">
            <w:pPr>
              <w:rPr>
                <w:sz w:val="24"/>
                <w:szCs w:val="24"/>
              </w:rPr>
            </w:pPr>
            <w:r w:rsidRPr="00D3425E">
              <w:rPr>
                <w:sz w:val="24"/>
                <w:szCs w:val="24"/>
              </w:rPr>
              <w:t>It can be tackled numerous ways in writing and in visual elements. A concise coverage/analysis/conclusion covering all would be good. Strongly recommend a table presentation of comparison data. As it is very easy to highlight a lot of information, simple for others to read and interpret too.</w:t>
            </w:r>
          </w:p>
          <w:p w14:paraId="376CAB7D" w14:textId="49E62461" w:rsidR="00D3425E" w:rsidRPr="00435688" w:rsidRDefault="00D3425E" w:rsidP="00F04659">
            <w:pPr>
              <w:rPr>
                <w:b/>
                <w:bCs/>
                <w:sz w:val="24"/>
                <w:szCs w:val="24"/>
              </w:rPr>
            </w:pPr>
          </w:p>
        </w:tc>
      </w:tr>
      <w:tr w:rsidR="007D11BA" w:rsidRPr="00435688" w14:paraId="698111E2" w14:textId="77777777" w:rsidTr="007D11BA">
        <w:tc>
          <w:tcPr>
            <w:tcW w:w="704" w:type="dxa"/>
          </w:tcPr>
          <w:p w14:paraId="76A3EAEC" w14:textId="77777777" w:rsidR="007D11BA" w:rsidRPr="00435688" w:rsidRDefault="00DC7AF0" w:rsidP="007D11BA">
            <w:pPr>
              <w:rPr>
                <w:b/>
                <w:bCs/>
                <w:sz w:val="24"/>
                <w:szCs w:val="24"/>
              </w:rPr>
            </w:pPr>
            <w:r w:rsidRPr="00435688">
              <w:rPr>
                <w:b/>
                <w:bCs/>
                <w:sz w:val="24"/>
                <w:szCs w:val="24"/>
              </w:rPr>
              <w:t>3</w:t>
            </w:r>
          </w:p>
        </w:tc>
        <w:tc>
          <w:tcPr>
            <w:tcW w:w="8363" w:type="dxa"/>
          </w:tcPr>
          <w:p w14:paraId="06CAED70" w14:textId="0E5DDE5D" w:rsidR="00D3425E" w:rsidRDefault="00D3425E" w:rsidP="00D3425E">
            <w:pPr>
              <w:rPr>
                <w:b/>
                <w:bCs/>
                <w:sz w:val="24"/>
                <w:szCs w:val="24"/>
              </w:rPr>
            </w:pPr>
            <w:r w:rsidRPr="00D3425E">
              <w:rPr>
                <w:b/>
                <w:bCs/>
                <w:sz w:val="24"/>
                <w:szCs w:val="24"/>
              </w:rPr>
              <w:t>Set-up Group website on GitHub</w:t>
            </w:r>
          </w:p>
          <w:p w14:paraId="5B2CD2A2" w14:textId="7D0A1F99" w:rsidR="00D3425E" w:rsidRPr="00D3425E" w:rsidRDefault="00D3425E" w:rsidP="00D3425E">
            <w:pPr>
              <w:rPr>
                <w:sz w:val="24"/>
                <w:szCs w:val="24"/>
              </w:rPr>
            </w:pPr>
            <w:r w:rsidRPr="00D3425E">
              <w:rPr>
                <w:sz w:val="24"/>
                <w:szCs w:val="24"/>
              </w:rPr>
              <w:t>You should then include links to each individual website on the group website.</w:t>
            </w:r>
          </w:p>
          <w:p w14:paraId="225F9613" w14:textId="128C08BC" w:rsidR="00D3425E" w:rsidRPr="00D3425E" w:rsidRDefault="00D3425E" w:rsidP="00D3425E">
            <w:pPr>
              <w:rPr>
                <w:sz w:val="24"/>
                <w:szCs w:val="24"/>
              </w:rPr>
            </w:pPr>
            <w:r w:rsidRPr="00D3425E">
              <w:rPr>
                <w:sz w:val="24"/>
                <w:szCs w:val="24"/>
              </w:rPr>
              <w:t>You also need to set up a GitHub repository for your group on which you can use Git. This is to facilitate the production and maintenance of group artifacts, which will include the assignment submission, but may also include other reports or information, code, examples, formatted data, images and videos, links, and similar information.</w:t>
            </w:r>
          </w:p>
          <w:p w14:paraId="480D1F95" w14:textId="77777777" w:rsidR="00D3425E" w:rsidRPr="00D3425E" w:rsidRDefault="00D3425E" w:rsidP="00D3425E">
            <w:pPr>
              <w:rPr>
                <w:sz w:val="24"/>
                <w:szCs w:val="24"/>
              </w:rPr>
            </w:pPr>
            <w:r w:rsidRPr="00D3425E">
              <w:rPr>
                <w:sz w:val="24"/>
                <w:szCs w:val="24"/>
              </w:rPr>
              <w:t>You will also need to set up your group on Canvas.</w:t>
            </w:r>
          </w:p>
          <w:p w14:paraId="3A817850" w14:textId="77777777" w:rsidR="00D3425E" w:rsidRPr="00D3425E" w:rsidRDefault="00D3425E" w:rsidP="00D3425E">
            <w:pPr>
              <w:rPr>
                <w:sz w:val="24"/>
                <w:szCs w:val="24"/>
              </w:rPr>
            </w:pPr>
            <w:r w:rsidRPr="00D3425E">
              <w:rPr>
                <w:sz w:val="24"/>
                <w:szCs w:val="24"/>
              </w:rPr>
              <w:t>In your report you should include a brief description of what you have done, and include the following:</w:t>
            </w:r>
          </w:p>
          <w:p w14:paraId="13F15F18" w14:textId="77777777" w:rsidR="00D3425E" w:rsidRPr="00D3425E" w:rsidRDefault="00D3425E" w:rsidP="00D3425E">
            <w:pPr>
              <w:rPr>
                <w:sz w:val="24"/>
                <w:szCs w:val="24"/>
              </w:rPr>
            </w:pPr>
            <w:r w:rsidRPr="00D3425E">
              <w:rPr>
                <w:sz w:val="24"/>
                <w:szCs w:val="24"/>
              </w:rPr>
              <w:t>• The link to your group’s website</w:t>
            </w:r>
          </w:p>
          <w:p w14:paraId="2DD9E0E1" w14:textId="77777777" w:rsidR="00D3425E" w:rsidRPr="00D3425E" w:rsidRDefault="00D3425E" w:rsidP="00D3425E">
            <w:pPr>
              <w:rPr>
                <w:sz w:val="24"/>
                <w:szCs w:val="24"/>
              </w:rPr>
            </w:pPr>
            <w:r w:rsidRPr="00D3425E">
              <w:rPr>
                <w:sz w:val="24"/>
                <w:szCs w:val="24"/>
              </w:rPr>
              <w:lastRenderedPageBreak/>
              <w:t>• The link to your group’s Git repository (GitHub)</w:t>
            </w:r>
          </w:p>
          <w:p w14:paraId="42285D91" w14:textId="0DDD476F" w:rsidR="00D3425E" w:rsidRPr="00D3425E" w:rsidRDefault="00D3425E" w:rsidP="00D3425E">
            <w:pPr>
              <w:rPr>
                <w:b/>
                <w:bCs/>
                <w:sz w:val="24"/>
                <w:szCs w:val="24"/>
              </w:rPr>
            </w:pPr>
            <w:r w:rsidRPr="00D3425E">
              <w:rPr>
                <w:b/>
                <w:bCs/>
                <w:sz w:val="24"/>
                <w:szCs w:val="24"/>
              </w:rPr>
              <w:t xml:space="preserve">• </w:t>
            </w:r>
            <w:r w:rsidRPr="00D3425E">
              <w:rPr>
                <w:sz w:val="24"/>
                <w:szCs w:val="24"/>
              </w:rPr>
              <w:t>Your comments on how well the audit trail on the Git repository reflects your group’s work. You will presumably only be able to do this close to the time of submission.</w:t>
            </w:r>
            <w:r w:rsidRPr="00D3425E">
              <w:rPr>
                <w:sz w:val="24"/>
                <w:szCs w:val="24"/>
              </w:rPr>
              <w:cr/>
            </w:r>
          </w:p>
          <w:p w14:paraId="09785C7E" w14:textId="51B423B6" w:rsidR="007D11BA" w:rsidRPr="00435688" w:rsidRDefault="007D11BA" w:rsidP="007D11BA">
            <w:pPr>
              <w:rPr>
                <w:b/>
                <w:bCs/>
                <w:sz w:val="24"/>
                <w:szCs w:val="24"/>
              </w:rPr>
            </w:pPr>
          </w:p>
        </w:tc>
      </w:tr>
      <w:tr w:rsidR="00D3425E" w:rsidRPr="00435688" w14:paraId="62CC7974" w14:textId="77777777" w:rsidTr="007D11BA">
        <w:tc>
          <w:tcPr>
            <w:tcW w:w="704" w:type="dxa"/>
          </w:tcPr>
          <w:p w14:paraId="2CEA9513" w14:textId="595C419D" w:rsidR="00D3425E" w:rsidRPr="00435688" w:rsidRDefault="00D3425E" w:rsidP="007D11BA">
            <w:pPr>
              <w:rPr>
                <w:b/>
                <w:bCs/>
                <w:sz w:val="24"/>
                <w:szCs w:val="24"/>
              </w:rPr>
            </w:pPr>
            <w:r>
              <w:rPr>
                <w:b/>
                <w:bCs/>
                <w:sz w:val="24"/>
                <w:szCs w:val="24"/>
              </w:rPr>
              <w:lastRenderedPageBreak/>
              <w:t>4</w:t>
            </w:r>
          </w:p>
        </w:tc>
        <w:tc>
          <w:tcPr>
            <w:tcW w:w="8363" w:type="dxa"/>
          </w:tcPr>
          <w:p w14:paraId="183F1AC1" w14:textId="12076E90" w:rsidR="00BC2C4F" w:rsidRPr="00BC2C4F" w:rsidRDefault="00BC2C4F" w:rsidP="00BC2C4F">
            <w:pPr>
              <w:rPr>
                <w:b/>
                <w:bCs/>
                <w:sz w:val="24"/>
                <w:szCs w:val="24"/>
              </w:rPr>
            </w:pPr>
            <w:r w:rsidRPr="00BC2C4F">
              <w:rPr>
                <w:b/>
                <w:bCs/>
                <w:sz w:val="24"/>
                <w:szCs w:val="24"/>
              </w:rPr>
              <w:t>Industry Data</w:t>
            </w:r>
            <w:r w:rsidR="00D74A01">
              <w:rPr>
                <w:b/>
                <w:bCs/>
                <w:sz w:val="24"/>
                <w:szCs w:val="24"/>
              </w:rPr>
              <w:t xml:space="preserve">   ACTION ITEM</w:t>
            </w:r>
          </w:p>
          <w:p w14:paraId="082EAE9F" w14:textId="24B923EC" w:rsidR="00BC2C4F" w:rsidRPr="00BC2C4F" w:rsidRDefault="00BC2C4F" w:rsidP="00BC2C4F">
            <w:pPr>
              <w:rPr>
                <w:sz w:val="24"/>
                <w:szCs w:val="24"/>
              </w:rPr>
            </w:pPr>
            <w:r w:rsidRPr="00BC2C4F">
              <w:rPr>
                <w:sz w:val="24"/>
                <w:szCs w:val="24"/>
              </w:rPr>
              <w:t>In Canvas on the Assignment 2 page, you will find a link to some industry data supplied by Burning Glass. You should use this (as well as any other data you may be able to find) to answer the following questions. If you’re to be looking outside of the IT field, find similar data for your specific Industry.</w:t>
            </w:r>
          </w:p>
          <w:p w14:paraId="01EDC389" w14:textId="77777777" w:rsidR="00BC2C4F" w:rsidRPr="00BC2C4F" w:rsidRDefault="00BC2C4F" w:rsidP="00BC2C4F">
            <w:pPr>
              <w:rPr>
                <w:sz w:val="24"/>
                <w:szCs w:val="24"/>
              </w:rPr>
            </w:pPr>
            <w:r w:rsidRPr="00BC2C4F">
              <w:rPr>
                <w:sz w:val="24"/>
                <w:szCs w:val="24"/>
              </w:rPr>
              <w:t>• What are the Job Titles for your group's ideal jobs? How do each of these rank in terms of demand from employers?</w:t>
            </w:r>
          </w:p>
          <w:p w14:paraId="197313F9" w14:textId="77777777" w:rsidR="00BC2C4F" w:rsidRPr="00BC2C4F" w:rsidRDefault="00BC2C4F" w:rsidP="00BC2C4F">
            <w:pPr>
              <w:rPr>
                <w:sz w:val="24"/>
                <w:szCs w:val="24"/>
              </w:rPr>
            </w:pPr>
            <w:r w:rsidRPr="00BC2C4F">
              <w:rPr>
                <w:sz w:val="24"/>
                <w:szCs w:val="24"/>
              </w:rPr>
              <w:t>• From your group's ideal jobs, you can identify a set of skills required for these jobs (we will refer to this as your group's</w:t>
            </w:r>
          </w:p>
          <w:p w14:paraId="05FAFDD5" w14:textId="6DA3D3AC" w:rsidR="00BC2C4F" w:rsidRPr="00BC2C4F" w:rsidRDefault="00BC2C4F" w:rsidP="00BC2C4F">
            <w:pPr>
              <w:rPr>
                <w:sz w:val="24"/>
                <w:szCs w:val="24"/>
              </w:rPr>
            </w:pPr>
            <w:r w:rsidRPr="00BC2C4F">
              <w:rPr>
                <w:sz w:val="24"/>
                <w:szCs w:val="24"/>
              </w:rPr>
              <w:t>required skill set). These can be divided into general skills (communication, problem solving, writing etc) and IT-specific skills (</w:t>
            </w:r>
            <w:proofErr w:type="spellStart"/>
            <w:r w:rsidRPr="00BC2C4F">
              <w:rPr>
                <w:sz w:val="24"/>
                <w:szCs w:val="24"/>
              </w:rPr>
              <w:t>Javascript</w:t>
            </w:r>
            <w:proofErr w:type="spellEnd"/>
            <w:r w:rsidRPr="00BC2C4F">
              <w:rPr>
                <w:sz w:val="24"/>
                <w:szCs w:val="24"/>
              </w:rPr>
              <w:t>, SQL, etc).</w:t>
            </w:r>
          </w:p>
          <w:p w14:paraId="08E87BDF" w14:textId="77777777" w:rsidR="00BC2C4F" w:rsidRPr="00BC2C4F" w:rsidRDefault="00BC2C4F" w:rsidP="00BC2C4F">
            <w:pPr>
              <w:rPr>
                <w:sz w:val="24"/>
                <w:szCs w:val="24"/>
              </w:rPr>
            </w:pPr>
            <w:r w:rsidRPr="00BC2C4F">
              <w:rPr>
                <w:sz w:val="24"/>
                <w:szCs w:val="24"/>
              </w:rPr>
              <w:t>o How do the IT-specific skills in your required skill set rank in terms of demand from employers?</w:t>
            </w:r>
          </w:p>
          <w:p w14:paraId="59E4C2EC" w14:textId="77777777" w:rsidR="00BC2C4F" w:rsidRPr="00BC2C4F" w:rsidRDefault="00BC2C4F" w:rsidP="00BC2C4F">
            <w:pPr>
              <w:rPr>
                <w:sz w:val="24"/>
                <w:szCs w:val="24"/>
              </w:rPr>
            </w:pPr>
            <w:r w:rsidRPr="00BC2C4F">
              <w:rPr>
                <w:sz w:val="24"/>
                <w:szCs w:val="24"/>
              </w:rPr>
              <w:t>o How do the general skills in your required skill set rank in terms of demand from employers?</w:t>
            </w:r>
          </w:p>
          <w:p w14:paraId="3816B851" w14:textId="77777777" w:rsidR="00BC2C4F" w:rsidRPr="00BC2C4F" w:rsidRDefault="00BC2C4F" w:rsidP="00BC2C4F">
            <w:pPr>
              <w:rPr>
                <w:sz w:val="24"/>
                <w:szCs w:val="24"/>
              </w:rPr>
            </w:pPr>
            <w:r w:rsidRPr="00BC2C4F">
              <w:rPr>
                <w:sz w:val="24"/>
                <w:szCs w:val="24"/>
              </w:rPr>
              <w:t>o What are the three highest ranked IT-specific skills which are not in your required skill set?</w:t>
            </w:r>
          </w:p>
          <w:p w14:paraId="5AA9DA6F" w14:textId="77777777" w:rsidR="00BC2C4F" w:rsidRPr="00BC2C4F" w:rsidRDefault="00BC2C4F" w:rsidP="00BC2C4F">
            <w:pPr>
              <w:rPr>
                <w:sz w:val="24"/>
                <w:szCs w:val="24"/>
              </w:rPr>
            </w:pPr>
            <w:r w:rsidRPr="00BC2C4F">
              <w:rPr>
                <w:sz w:val="24"/>
                <w:szCs w:val="24"/>
              </w:rPr>
              <w:t>o What are the three highest ranked general skills which are not in your required skill set?</w:t>
            </w:r>
          </w:p>
          <w:p w14:paraId="3E65CF3F" w14:textId="412DBA74" w:rsidR="00D3425E" w:rsidRPr="00D3425E" w:rsidRDefault="00BC2C4F" w:rsidP="00BC2C4F">
            <w:pPr>
              <w:rPr>
                <w:b/>
                <w:bCs/>
                <w:sz w:val="24"/>
                <w:szCs w:val="24"/>
              </w:rPr>
            </w:pPr>
            <w:r w:rsidRPr="00BC2C4F">
              <w:rPr>
                <w:sz w:val="24"/>
                <w:szCs w:val="24"/>
              </w:rPr>
              <w:t>• Having looked at the Burning Glass data, has your opinion of your ideal job changed? Why or why not?</w:t>
            </w:r>
          </w:p>
        </w:tc>
      </w:tr>
      <w:tr w:rsidR="007F26A4" w:rsidRPr="00435688" w14:paraId="038E2CF4" w14:textId="77777777" w:rsidTr="007D11BA">
        <w:tc>
          <w:tcPr>
            <w:tcW w:w="704" w:type="dxa"/>
          </w:tcPr>
          <w:p w14:paraId="38C9BE97" w14:textId="005F44FE" w:rsidR="007F26A4" w:rsidRDefault="007F26A4" w:rsidP="007D11BA">
            <w:pPr>
              <w:rPr>
                <w:b/>
                <w:bCs/>
                <w:sz w:val="24"/>
                <w:szCs w:val="24"/>
              </w:rPr>
            </w:pPr>
            <w:r>
              <w:rPr>
                <w:b/>
                <w:bCs/>
                <w:sz w:val="24"/>
                <w:szCs w:val="24"/>
              </w:rPr>
              <w:t>5</w:t>
            </w:r>
          </w:p>
        </w:tc>
        <w:tc>
          <w:tcPr>
            <w:tcW w:w="8363" w:type="dxa"/>
          </w:tcPr>
          <w:p w14:paraId="1B0E3F1A" w14:textId="1C1BE6F0" w:rsidR="007F26A4" w:rsidRPr="007F26A4" w:rsidRDefault="007F26A4" w:rsidP="007F26A4">
            <w:pPr>
              <w:rPr>
                <w:sz w:val="24"/>
                <w:szCs w:val="24"/>
              </w:rPr>
            </w:pPr>
            <w:r w:rsidRPr="007F26A4">
              <w:rPr>
                <w:sz w:val="24"/>
                <w:szCs w:val="24"/>
              </w:rPr>
              <w:t xml:space="preserve">IT Work – Alex </w:t>
            </w:r>
            <w:r>
              <w:rPr>
                <w:sz w:val="24"/>
                <w:szCs w:val="24"/>
              </w:rPr>
              <w:t xml:space="preserve">and William will interview participants </w:t>
            </w:r>
            <w:r w:rsidRPr="007F26A4">
              <w:rPr>
                <w:sz w:val="24"/>
                <w:szCs w:val="24"/>
              </w:rPr>
              <w:t xml:space="preserve"> </w:t>
            </w:r>
          </w:p>
          <w:p w14:paraId="2EA1783B" w14:textId="77777777" w:rsidR="007F26A4" w:rsidRPr="00BC2C4F" w:rsidRDefault="007F26A4" w:rsidP="00BC2C4F">
            <w:pPr>
              <w:rPr>
                <w:b/>
                <w:bCs/>
                <w:sz w:val="24"/>
                <w:szCs w:val="24"/>
              </w:rPr>
            </w:pPr>
          </w:p>
        </w:tc>
      </w:tr>
      <w:tr w:rsidR="007F26A4" w:rsidRPr="00435688" w14:paraId="69050CE5" w14:textId="77777777" w:rsidTr="007D11BA">
        <w:tc>
          <w:tcPr>
            <w:tcW w:w="704" w:type="dxa"/>
          </w:tcPr>
          <w:p w14:paraId="215BEB8A" w14:textId="77777777" w:rsidR="007F26A4" w:rsidRDefault="007F26A4" w:rsidP="007D11BA">
            <w:pPr>
              <w:rPr>
                <w:b/>
                <w:bCs/>
                <w:sz w:val="24"/>
                <w:szCs w:val="24"/>
              </w:rPr>
            </w:pPr>
            <w:r>
              <w:rPr>
                <w:b/>
                <w:bCs/>
                <w:sz w:val="24"/>
                <w:szCs w:val="24"/>
              </w:rPr>
              <w:t>6</w:t>
            </w:r>
          </w:p>
          <w:p w14:paraId="4D639932" w14:textId="218FB693" w:rsidR="007F26A4" w:rsidRDefault="007F26A4" w:rsidP="007D11BA">
            <w:pPr>
              <w:rPr>
                <w:b/>
                <w:bCs/>
                <w:sz w:val="24"/>
                <w:szCs w:val="24"/>
              </w:rPr>
            </w:pPr>
          </w:p>
        </w:tc>
        <w:tc>
          <w:tcPr>
            <w:tcW w:w="8363" w:type="dxa"/>
          </w:tcPr>
          <w:p w14:paraId="7FE4F9C2" w14:textId="77777777" w:rsidR="007F26A4" w:rsidRPr="007F26A4" w:rsidRDefault="007F26A4" w:rsidP="007F26A4">
            <w:pPr>
              <w:rPr>
                <w:sz w:val="24"/>
                <w:szCs w:val="24"/>
              </w:rPr>
            </w:pPr>
            <w:r w:rsidRPr="007F26A4">
              <w:rPr>
                <w:sz w:val="24"/>
                <w:szCs w:val="24"/>
              </w:rPr>
              <w:t xml:space="preserve">IT Technologies </w:t>
            </w:r>
          </w:p>
          <w:p w14:paraId="00F8EF68" w14:textId="77777777" w:rsidR="007F26A4" w:rsidRPr="007F26A4" w:rsidRDefault="007F26A4" w:rsidP="007F26A4">
            <w:pPr>
              <w:rPr>
                <w:sz w:val="24"/>
                <w:szCs w:val="24"/>
              </w:rPr>
            </w:pPr>
          </w:p>
        </w:tc>
      </w:tr>
    </w:tbl>
    <w:p w14:paraId="1797E937" w14:textId="77777777" w:rsidR="007458AB" w:rsidRDefault="007458AB" w:rsidP="007D11BA">
      <w:pPr>
        <w:rPr>
          <w:b/>
          <w:bCs/>
          <w:sz w:val="24"/>
          <w:szCs w:val="24"/>
        </w:rPr>
      </w:pPr>
    </w:p>
    <w:p w14:paraId="39DA9BDA" w14:textId="77777777" w:rsidR="00435688" w:rsidRDefault="00435688" w:rsidP="007D11BA">
      <w:pPr>
        <w:rPr>
          <w:b/>
          <w:bCs/>
          <w:sz w:val="24"/>
          <w:szCs w:val="24"/>
        </w:rPr>
      </w:pPr>
      <w:r>
        <w:rPr>
          <w:b/>
          <w:bCs/>
          <w:sz w:val="24"/>
          <w:szCs w:val="24"/>
        </w:rPr>
        <w:t xml:space="preserve">Close meeting </w:t>
      </w:r>
    </w:p>
    <w:p w14:paraId="31A1D7DE" w14:textId="2888B484" w:rsidR="006A29F2" w:rsidRPr="00435688" w:rsidRDefault="006A29F2" w:rsidP="007D11BA">
      <w:pPr>
        <w:rPr>
          <w:sz w:val="24"/>
          <w:szCs w:val="24"/>
        </w:rPr>
      </w:pPr>
      <w:r w:rsidRPr="00435688">
        <w:rPr>
          <w:sz w:val="24"/>
          <w:szCs w:val="24"/>
        </w:rPr>
        <w:t xml:space="preserve">Next meeting </w:t>
      </w:r>
      <w:r w:rsidR="00435688">
        <w:rPr>
          <w:sz w:val="24"/>
          <w:szCs w:val="24"/>
        </w:rPr>
        <w:t xml:space="preserve">date: </w:t>
      </w:r>
      <w:r w:rsidR="00D74A01">
        <w:rPr>
          <w:sz w:val="24"/>
          <w:szCs w:val="24"/>
        </w:rPr>
        <w:t xml:space="preserve"> Wednesday</w:t>
      </w:r>
      <w:r w:rsidR="007F26A4">
        <w:rPr>
          <w:sz w:val="24"/>
          <w:szCs w:val="24"/>
        </w:rPr>
        <w:t>,</w:t>
      </w:r>
      <w:r w:rsidR="00D74A01">
        <w:rPr>
          <w:sz w:val="24"/>
          <w:szCs w:val="24"/>
        </w:rPr>
        <w:t xml:space="preserve"> </w:t>
      </w:r>
      <w:r w:rsidR="007F26A4">
        <w:rPr>
          <w:sz w:val="24"/>
          <w:szCs w:val="24"/>
        </w:rPr>
        <w:t>6</w:t>
      </w:r>
      <w:r w:rsidR="007F26A4" w:rsidRPr="007F26A4">
        <w:rPr>
          <w:sz w:val="24"/>
          <w:szCs w:val="24"/>
          <w:vertAlign w:val="superscript"/>
        </w:rPr>
        <w:t>th</w:t>
      </w:r>
      <w:r w:rsidR="007F26A4">
        <w:rPr>
          <w:sz w:val="24"/>
          <w:szCs w:val="24"/>
        </w:rPr>
        <w:t xml:space="preserve"> October </w:t>
      </w:r>
      <w:r w:rsidR="00D74A01">
        <w:rPr>
          <w:sz w:val="24"/>
          <w:szCs w:val="24"/>
        </w:rPr>
        <w:t xml:space="preserve">8pm </w:t>
      </w:r>
    </w:p>
    <w:p w14:paraId="28E3227C" w14:textId="463BAD77" w:rsidR="006A29F2" w:rsidRPr="00435688" w:rsidRDefault="006A29F2" w:rsidP="007D11BA">
      <w:pPr>
        <w:rPr>
          <w:sz w:val="24"/>
          <w:szCs w:val="24"/>
        </w:rPr>
      </w:pPr>
      <w:r w:rsidRPr="00435688">
        <w:rPr>
          <w:sz w:val="24"/>
          <w:szCs w:val="24"/>
        </w:rPr>
        <w:t>Chairperson</w:t>
      </w:r>
      <w:r w:rsidR="00D2623F" w:rsidRPr="00435688">
        <w:rPr>
          <w:sz w:val="24"/>
          <w:szCs w:val="24"/>
        </w:rPr>
        <w:t>:</w:t>
      </w:r>
      <w:r w:rsidR="00950A5B" w:rsidRPr="00435688">
        <w:rPr>
          <w:sz w:val="24"/>
          <w:szCs w:val="24"/>
        </w:rPr>
        <w:t xml:space="preserve"> (sets the meeting time and prepare agenda)</w:t>
      </w:r>
      <w:r w:rsidR="00435688">
        <w:rPr>
          <w:sz w:val="24"/>
          <w:szCs w:val="24"/>
        </w:rPr>
        <w:t xml:space="preserve"> </w:t>
      </w:r>
      <w:r w:rsidR="00D74A01">
        <w:rPr>
          <w:sz w:val="24"/>
          <w:szCs w:val="24"/>
        </w:rPr>
        <w:t xml:space="preserve"> Alex</w:t>
      </w:r>
      <w:r w:rsidR="007F26A4">
        <w:rPr>
          <w:sz w:val="24"/>
          <w:szCs w:val="24"/>
        </w:rPr>
        <w:t xml:space="preserve"> Ball</w:t>
      </w:r>
    </w:p>
    <w:p w14:paraId="2CAEC9C9" w14:textId="3D3BB430" w:rsidR="00D2623F" w:rsidRPr="00435688" w:rsidRDefault="00D2623F" w:rsidP="007D11BA">
      <w:pPr>
        <w:rPr>
          <w:sz w:val="24"/>
          <w:szCs w:val="24"/>
        </w:rPr>
      </w:pPr>
      <w:r w:rsidRPr="00435688">
        <w:rPr>
          <w:sz w:val="24"/>
          <w:szCs w:val="24"/>
        </w:rPr>
        <w:t>Minute taker:</w:t>
      </w:r>
      <w:r w:rsidR="00D74A01">
        <w:rPr>
          <w:sz w:val="24"/>
          <w:szCs w:val="24"/>
        </w:rPr>
        <w:t xml:space="preserve"> Sam Kurilic</w:t>
      </w:r>
    </w:p>
    <w:p w14:paraId="487FFC96" w14:textId="77777777" w:rsidR="00D2623F" w:rsidRPr="00435688" w:rsidRDefault="00D2623F" w:rsidP="007D11BA">
      <w:pPr>
        <w:rPr>
          <w:sz w:val="24"/>
          <w:szCs w:val="24"/>
        </w:rPr>
      </w:pPr>
    </w:p>
    <w:p w14:paraId="7109D4CA" w14:textId="77777777" w:rsidR="000B7C65" w:rsidRPr="0082108C" w:rsidRDefault="000B7C65" w:rsidP="007D11BA">
      <w:pPr>
        <w:rPr>
          <w:b/>
          <w:bCs/>
          <w:sz w:val="24"/>
          <w:szCs w:val="24"/>
        </w:rPr>
      </w:pPr>
      <w:r w:rsidRPr="0082108C">
        <w:rPr>
          <w:b/>
          <w:bCs/>
          <w:sz w:val="24"/>
          <w:szCs w:val="24"/>
          <w:highlight w:val="yellow"/>
        </w:rPr>
        <w:t xml:space="preserve">Next Agenda </w:t>
      </w:r>
      <w:r w:rsidR="00D2623F" w:rsidRPr="0082108C">
        <w:rPr>
          <w:b/>
          <w:bCs/>
          <w:sz w:val="24"/>
          <w:szCs w:val="24"/>
          <w:highlight w:val="yellow"/>
        </w:rPr>
        <w:t>Items to discuss is:</w:t>
      </w:r>
      <w:r w:rsidR="00D2623F" w:rsidRPr="0082108C">
        <w:rPr>
          <w:b/>
          <w:bCs/>
          <w:sz w:val="24"/>
          <w:szCs w:val="24"/>
        </w:rPr>
        <w:t xml:space="preserve"> </w:t>
      </w:r>
    </w:p>
    <w:p w14:paraId="589D4B8B" w14:textId="1AE0C117" w:rsidR="00BC2C4F" w:rsidRDefault="00BC2C4F">
      <w:pPr>
        <w:pStyle w:val="ListParagraph"/>
        <w:numPr>
          <w:ilvl w:val="0"/>
          <w:numId w:val="5"/>
        </w:numPr>
        <w:rPr>
          <w:sz w:val="24"/>
          <w:szCs w:val="24"/>
        </w:rPr>
      </w:pPr>
      <w:r w:rsidRPr="00BC2C4F">
        <w:rPr>
          <w:sz w:val="24"/>
          <w:szCs w:val="24"/>
        </w:rPr>
        <w:t>Project Ideas</w:t>
      </w:r>
    </w:p>
    <w:p w14:paraId="3B5C4441" w14:textId="13C399B4" w:rsidR="00BC2C4F" w:rsidRDefault="00BC2C4F">
      <w:pPr>
        <w:pStyle w:val="ListParagraph"/>
        <w:numPr>
          <w:ilvl w:val="0"/>
          <w:numId w:val="5"/>
        </w:numPr>
        <w:rPr>
          <w:sz w:val="24"/>
          <w:szCs w:val="24"/>
        </w:rPr>
      </w:pPr>
      <w:r w:rsidRPr="00BC2C4F">
        <w:rPr>
          <w:sz w:val="24"/>
          <w:szCs w:val="24"/>
        </w:rPr>
        <w:t xml:space="preserve">Feedback </w:t>
      </w:r>
      <w:r>
        <w:rPr>
          <w:sz w:val="24"/>
          <w:szCs w:val="24"/>
        </w:rPr>
        <w:t>–</w:t>
      </w:r>
      <w:r w:rsidRPr="00BC2C4F">
        <w:rPr>
          <w:sz w:val="24"/>
          <w:szCs w:val="24"/>
        </w:rPr>
        <w:t xml:space="preserve"> </w:t>
      </w:r>
      <w:proofErr w:type="spellStart"/>
      <w:r w:rsidRPr="00BC2C4F">
        <w:rPr>
          <w:sz w:val="24"/>
          <w:szCs w:val="24"/>
        </w:rPr>
        <w:t>SparkPLUS</w:t>
      </w:r>
      <w:proofErr w:type="spellEnd"/>
    </w:p>
    <w:p w14:paraId="16D9F896" w14:textId="7B96FC36" w:rsidR="00BC2C4F" w:rsidRPr="000B7C65" w:rsidRDefault="00BC2C4F">
      <w:pPr>
        <w:pStyle w:val="ListParagraph"/>
        <w:numPr>
          <w:ilvl w:val="0"/>
          <w:numId w:val="5"/>
        </w:numPr>
        <w:rPr>
          <w:sz w:val="24"/>
          <w:szCs w:val="24"/>
        </w:rPr>
      </w:pPr>
      <w:r>
        <w:rPr>
          <w:sz w:val="24"/>
          <w:szCs w:val="24"/>
        </w:rPr>
        <w:t>Group reflection</w:t>
      </w:r>
    </w:p>
    <w:sectPr w:rsidR="00BC2C4F" w:rsidRPr="000B7C65">
      <w:footerReference w:type="default" r:id="rId7"/>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AB636" w14:textId="77777777" w:rsidR="00877006" w:rsidRDefault="00877006">
      <w:r>
        <w:separator/>
      </w:r>
    </w:p>
    <w:p w14:paraId="2B7D1A53" w14:textId="77777777" w:rsidR="00877006" w:rsidRDefault="00877006"/>
  </w:endnote>
  <w:endnote w:type="continuationSeparator" w:id="0">
    <w:p w14:paraId="169C0AE3" w14:textId="77777777" w:rsidR="00877006" w:rsidRDefault="00877006">
      <w:r>
        <w:continuationSeparator/>
      </w:r>
    </w:p>
    <w:p w14:paraId="7B5A5E6F" w14:textId="77777777" w:rsidR="00877006" w:rsidRDefault="00877006"/>
  </w:endnote>
  <w:endnote w:type="continuationNotice" w:id="1">
    <w:p w14:paraId="0C7BE9B1" w14:textId="77777777" w:rsidR="00877006" w:rsidRDefault="008770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074DC186" w14:textId="77777777" w:rsidR="00E67E4C" w:rsidRDefault="00044E4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9F8D3" w14:textId="77777777" w:rsidR="00877006" w:rsidRDefault="00877006">
      <w:r>
        <w:separator/>
      </w:r>
    </w:p>
    <w:p w14:paraId="17ABA792" w14:textId="77777777" w:rsidR="00877006" w:rsidRDefault="00877006"/>
  </w:footnote>
  <w:footnote w:type="continuationSeparator" w:id="0">
    <w:p w14:paraId="05F24C01" w14:textId="77777777" w:rsidR="00877006" w:rsidRDefault="00877006">
      <w:r>
        <w:continuationSeparator/>
      </w:r>
    </w:p>
    <w:p w14:paraId="3B5A6668" w14:textId="77777777" w:rsidR="00877006" w:rsidRDefault="00877006"/>
  </w:footnote>
  <w:footnote w:type="continuationNotice" w:id="1">
    <w:p w14:paraId="1A9A9835" w14:textId="77777777" w:rsidR="00877006" w:rsidRDefault="0087700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3D8EC75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D20096"/>
    <w:multiLevelType w:val="hybridMultilevel"/>
    <w:tmpl w:val="64B26046"/>
    <w:lvl w:ilvl="0" w:tplc="FFFFFFFF">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D3"/>
    <w:rsid w:val="00044E46"/>
    <w:rsid w:val="000B7C65"/>
    <w:rsid w:val="000C5362"/>
    <w:rsid w:val="00153FEF"/>
    <w:rsid w:val="001666DE"/>
    <w:rsid w:val="00194722"/>
    <w:rsid w:val="00314401"/>
    <w:rsid w:val="00317461"/>
    <w:rsid w:val="00435688"/>
    <w:rsid w:val="004C3E35"/>
    <w:rsid w:val="00572820"/>
    <w:rsid w:val="006A228C"/>
    <w:rsid w:val="006A29F2"/>
    <w:rsid w:val="006D7EEB"/>
    <w:rsid w:val="00710DA3"/>
    <w:rsid w:val="00744421"/>
    <w:rsid w:val="007458AB"/>
    <w:rsid w:val="00791BF4"/>
    <w:rsid w:val="007D11BA"/>
    <w:rsid w:val="007F26A4"/>
    <w:rsid w:val="0082108C"/>
    <w:rsid w:val="00877006"/>
    <w:rsid w:val="008D0FD2"/>
    <w:rsid w:val="00926B5D"/>
    <w:rsid w:val="00950A5B"/>
    <w:rsid w:val="00A9192A"/>
    <w:rsid w:val="00AD6298"/>
    <w:rsid w:val="00BA2E8F"/>
    <w:rsid w:val="00BC2C4F"/>
    <w:rsid w:val="00C225F6"/>
    <w:rsid w:val="00C55BBC"/>
    <w:rsid w:val="00D25C87"/>
    <w:rsid w:val="00D2623F"/>
    <w:rsid w:val="00D3425E"/>
    <w:rsid w:val="00D74A01"/>
    <w:rsid w:val="00DC7AF0"/>
    <w:rsid w:val="00E67E4C"/>
    <w:rsid w:val="00E86CBE"/>
    <w:rsid w:val="00E9161E"/>
    <w:rsid w:val="00EE0D44"/>
    <w:rsid w:val="00F04659"/>
    <w:rsid w:val="00F77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5AC93"/>
  <w15:chartTrackingRefBased/>
  <w15:docId w15:val="{FCB20C8F-E1FD-374E-B700-B794F926B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table" w:styleId="TableGrid">
    <w:name w:val="Table Grid"/>
    <w:basedOn w:val="TableNormal"/>
    <w:uiPriority w:val="39"/>
    <w:rsid w:val="007D1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EE0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cuments\%7bCDD83313-5767-324C-8EB0-0641F7CACEC1%7dtf16392134.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{CDD83313-5767-324C-8EB0-0641F7CACEC1}tf16392134</Template>
  <TotalTime>86</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Kurilic</dc:creator>
  <cp:keywords/>
  <dc:description/>
  <cp:lastModifiedBy>Samantha Kurilic</cp:lastModifiedBy>
  <cp:revision>4</cp:revision>
  <dcterms:created xsi:type="dcterms:W3CDTF">2021-10-02T08:29:00Z</dcterms:created>
  <dcterms:modified xsi:type="dcterms:W3CDTF">2021-10-02T11:34:00Z</dcterms:modified>
</cp:coreProperties>
</file>